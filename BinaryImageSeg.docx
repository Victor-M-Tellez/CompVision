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19" w:rsidRDefault="002D1919">
      <w:pPr>
        <w:pStyle w:val="Title"/>
      </w:pPr>
      <w:r>
        <w:t>A Basic Approach to:</w:t>
      </w:r>
    </w:p>
    <w:p w:rsidR="00336905" w:rsidRDefault="002D1919" w:rsidP="005A43A7">
      <w:pPr>
        <w:pStyle w:val="Title"/>
      </w:pPr>
      <w:r>
        <w:t>Binary Image Object Segmentation</w:t>
      </w:r>
    </w:p>
    <w:p w:rsidR="00336905" w:rsidRDefault="002D1919">
      <w:pPr>
        <w:pStyle w:val="Author"/>
      </w:pPr>
      <w:r>
        <w:t>Victor Tellez</w:t>
      </w:r>
    </w:p>
    <w:p w:rsidR="00336905" w:rsidRDefault="00D901AB" w:rsidP="00D901AB">
      <w:pPr>
        <w:jc w:val="center"/>
      </w:pPr>
      <w:r>
        <w:rPr>
          <w:noProof/>
        </w:rPr>
        <w:drawing>
          <wp:inline distT="0" distB="0" distL="0" distR="0" wp14:anchorId="1B9CD43B" wp14:editId="6A86A490">
            <wp:extent cx="3375225" cy="342083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7 at 2.52.49 PM.png"/>
                    <pic:cNvPicPr/>
                  </pic:nvPicPr>
                  <pic:blipFill>
                    <a:blip r:embed="rId8">
                      <a:extLst>
                        <a:ext uri="{28A0092B-C50C-407E-A947-70E740481C1C}">
                          <a14:useLocalDpi xmlns:a14="http://schemas.microsoft.com/office/drawing/2010/main" val="0"/>
                        </a:ext>
                      </a:extLst>
                    </a:blip>
                    <a:stretch>
                      <a:fillRect/>
                    </a:stretch>
                  </pic:blipFill>
                  <pic:spPr>
                    <a:xfrm>
                      <a:off x="0" y="0"/>
                      <a:ext cx="3383791" cy="3429517"/>
                    </a:xfrm>
                    <a:prstGeom prst="rect">
                      <a:avLst/>
                    </a:prstGeom>
                  </pic:spPr>
                </pic:pic>
              </a:graphicData>
            </a:graphic>
          </wp:inline>
        </w:drawing>
      </w:r>
    </w:p>
    <w:p w:rsidR="005A43A7" w:rsidRDefault="005A43A7">
      <w:pPr>
        <w:pStyle w:val="Heading1"/>
      </w:pPr>
    </w:p>
    <w:p w:rsidR="005A43A7" w:rsidRDefault="005A43A7">
      <w:pPr>
        <w:pStyle w:val="Heading1"/>
      </w:pPr>
    </w:p>
    <w:p w:rsidR="005A43A7" w:rsidRDefault="005A43A7">
      <w:pPr>
        <w:pStyle w:val="Heading1"/>
      </w:pPr>
    </w:p>
    <w:p w:rsidR="005A43A7" w:rsidRDefault="005A43A7">
      <w:pPr>
        <w:pStyle w:val="Heading1"/>
      </w:pPr>
    </w:p>
    <w:p w:rsidR="005A43A7" w:rsidRDefault="005A43A7">
      <w:pPr>
        <w:pStyle w:val="Heading1"/>
      </w:pPr>
    </w:p>
    <w:p w:rsidR="005A43A7" w:rsidRDefault="005A43A7">
      <w:pPr>
        <w:pStyle w:val="Heading1"/>
      </w:pPr>
    </w:p>
    <w:p w:rsidR="005A43A7" w:rsidRDefault="005A43A7">
      <w:pPr>
        <w:pStyle w:val="Heading1"/>
      </w:pPr>
    </w:p>
    <w:p w:rsidR="005A43A7" w:rsidRPr="005A43A7" w:rsidRDefault="005A43A7" w:rsidP="005A43A7"/>
    <w:p w:rsidR="00336905" w:rsidRPr="00971B32" w:rsidRDefault="002D1919">
      <w:pPr>
        <w:pStyle w:val="Heading1"/>
        <w:rPr>
          <w:b/>
        </w:rPr>
      </w:pPr>
      <w:r w:rsidRPr="00971B32">
        <w:rPr>
          <w:b/>
        </w:rPr>
        <w:lastRenderedPageBreak/>
        <w:t>Assumptions</w:t>
      </w:r>
    </w:p>
    <w:p w:rsidR="002D1919" w:rsidRDefault="002D1919">
      <w:r>
        <w:t>Below are some assumptions that will be made through out the document.</w:t>
      </w:r>
    </w:p>
    <w:p w:rsidR="00E11521" w:rsidRDefault="002D1919" w:rsidP="00E11521">
      <w:pPr>
        <w:pStyle w:val="ListBullet"/>
      </w:pPr>
      <w:r w:rsidRPr="00086CE4">
        <w:rPr>
          <w:b/>
        </w:rPr>
        <w:t>pic1:</w:t>
      </w:r>
      <w:r>
        <w:t xml:space="preserve"> is the 150 x 150 x 4 uint8 matrix of the sample image</w:t>
      </w:r>
      <w:r w:rsidR="00D901AB">
        <w:t>, Similar to the one above</w:t>
      </w:r>
      <w:r w:rsidR="00B332D7">
        <w:t>.</w:t>
      </w:r>
      <w:r w:rsidR="00E11521">
        <w:t xml:space="preserve"> NOTE: the Image has objects labeled in WHITE while the background is BLACK.</w:t>
      </w:r>
    </w:p>
    <w:p w:rsidR="0025125F" w:rsidRPr="003E5E05" w:rsidRDefault="0025125F" w:rsidP="003E5E05">
      <w:pPr>
        <w:pStyle w:val="ListBullet"/>
        <w:numPr>
          <w:ilvl w:val="0"/>
          <w:numId w:val="0"/>
        </w:numPr>
        <w:spacing w:after="0"/>
        <w:rPr>
          <w:b/>
          <w:sz w:val="28"/>
        </w:rPr>
      </w:pPr>
      <w:r w:rsidRPr="003E5E05">
        <w:rPr>
          <w:b/>
          <w:sz w:val="28"/>
        </w:rPr>
        <w:t>Variables Used:</w:t>
      </w:r>
    </w:p>
    <w:p w:rsidR="00B332D7" w:rsidRDefault="0025125F" w:rsidP="003E5E05">
      <w:pPr>
        <w:pStyle w:val="ListBullet"/>
        <w:spacing w:after="0"/>
      </w:pPr>
      <w:r w:rsidRPr="00971B32">
        <w:rPr>
          <w:b/>
        </w:rPr>
        <w:t>B</w:t>
      </w:r>
      <w:r w:rsidR="00971B32" w:rsidRPr="00971B32">
        <w:rPr>
          <w:b/>
        </w:rPr>
        <w:t>:</w:t>
      </w:r>
      <w:r w:rsidR="00971B32">
        <w:t xml:space="preserve"> This is a 150 x 150 matrix representing our input image</w:t>
      </w:r>
      <w:r w:rsidR="00086CE4">
        <w:t xml:space="preserve">,  pic1, </w:t>
      </w:r>
      <w:r w:rsidR="004F1237">
        <w:t xml:space="preserve"> each cell can range in value from 0 to 255 unsigned</w:t>
      </w:r>
    </w:p>
    <w:p w:rsidR="005A43A7" w:rsidRPr="00971B32" w:rsidRDefault="00971B32" w:rsidP="003E5E05">
      <w:pPr>
        <w:pStyle w:val="ListBullet"/>
        <w:spacing w:after="0"/>
        <w:rPr>
          <w:b/>
        </w:rPr>
      </w:pPr>
      <w:r w:rsidRPr="00971B32">
        <w:rPr>
          <w:b/>
        </w:rPr>
        <w:t xml:space="preserve">f:  </w:t>
      </w:r>
      <w:r>
        <w:t xml:space="preserve">An array that is our representation of a </w:t>
      </w:r>
      <w:r w:rsidR="00232EF2">
        <w:t>Union-Find</w:t>
      </w:r>
      <w:r>
        <w:t xml:space="preserve"> data structure</w:t>
      </w:r>
      <w:r w:rsidR="00232EF2">
        <w:t xml:space="preserve">. This allows us to identify how many objects there are in our image </w:t>
      </w:r>
      <w:r>
        <w:t xml:space="preserve"> </w:t>
      </w:r>
    </w:p>
    <w:p w:rsidR="005A43A7" w:rsidRDefault="005A43A7" w:rsidP="003E5E05">
      <w:pPr>
        <w:pStyle w:val="ListBullet"/>
        <w:spacing w:after="0"/>
      </w:pPr>
      <w:r w:rsidRPr="00232EF2">
        <w:rPr>
          <w:b/>
        </w:rPr>
        <w:t>numbersFound</w:t>
      </w:r>
      <w:r w:rsidR="00971B32" w:rsidRPr="00232EF2">
        <w:rPr>
          <w:b/>
        </w:rPr>
        <w:t>:</w:t>
      </w:r>
      <w:r w:rsidR="00232EF2">
        <w:t xml:space="preserve"> The number representation that tracks how many segments the algorithm discovers in the picture.</w:t>
      </w:r>
    </w:p>
    <w:p w:rsidR="005A43A7" w:rsidRDefault="005A43A7" w:rsidP="003E5E05">
      <w:pPr>
        <w:pStyle w:val="ListBullet"/>
        <w:spacing w:after="0"/>
      </w:pPr>
      <w:r w:rsidRPr="00232EF2">
        <w:rPr>
          <w:b/>
        </w:rPr>
        <w:t>NumberOfObjects</w:t>
      </w:r>
      <w:r w:rsidR="00971B32" w:rsidRPr="00232EF2">
        <w:rPr>
          <w:b/>
        </w:rPr>
        <w:t>:</w:t>
      </w:r>
      <w:r w:rsidR="00232EF2" w:rsidRPr="00232EF2">
        <w:rPr>
          <w:b/>
        </w:rPr>
        <w:t xml:space="preserve"> </w:t>
      </w:r>
      <w:r w:rsidR="00232EF2">
        <w:t xml:space="preserve">The number that represents how many objects there are in our image after unifying connected segments. </w:t>
      </w:r>
    </w:p>
    <w:p w:rsidR="005A43A7" w:rsidRDefault="00971B32" w:rsidP="003E5E05">
      <w:pPr>
        <w:pStyle w:val="ListBullet"/>
        <w:spacing w:after="0"/>
      </w:pPr>
      <w:r w:rsidRPr="00232EF2">
        <w:rPr>
          <w:b/>
        </w:rPr>
        <w:t>l</w:t>
      </w:r>
      <w:r w:rsidR="005A43A7" w:rsidRPr="00232EF2">
        <w:rPr>
          <w:b/>
        </w:rPr>
        <w:t>abels</w:t>
      </w:r>
      <w:r w:rsidRPr="00232EF2">
        <w:rPr>
          <w:b/>
        </w:rPr>
        <w:t>:</w:t>
      </w:r>
      <w:r w:rsidR="00232EF2">
        <w:t xml:space="preserve"> An array that holds the unique labels found in the image.</w:t>
      </w:r>
    </w:p>
    <w:p w:rsidR="006C4C7A" w:rsidRDefault="006C4C7A" w:rsidP="006C4C7A">
      <w:pPr>
        <w:pStyle w:val="ListBullet"/>
        <w:numPr>
          <w:ilvl w:val="0"/>
          <w:numId w:val="0"/>
        </w:numPr>
        <w:rPr>
          <w:b/>
        </w:rPr>
      </w:pPr>
    </w:p>
    <w:p w:rsidR="006C4C7A" w:rsidRDefault="006C4C7A" w:rsidP="006C4C7A">
      <w:pPr>
        <w:pStyle w:val="ListBullet"/>
        <w:numPr>
          <w:ilvl w:val="0"/>
          <w:numId w:val="0"/>
        </w:numPr>
        <w:rPr>
          <w:b/>
        </w:rPr>
      </w:pPr>
    </w:p>
    <w:p w:rsidR="006C4C7A" w:rsidRDefault="006C4C7A" w:rsidP="006C4C7A">
      <w:pPr>
        <w:pStyle w:val="ListBullet"/>
        <w:numPr>
          <w:ilvl w:val="0"/>
          <w:numId w:val="0"/>
        </w:numPr>
        <w:rPr>
          <w:b/>
        </w:rPr>
      </w:pPr>
    </w:p>
    <w:p w:rsidR="006C4C7A" w:rsidRDefault="006C4C7A" w:rsidP="006C4C7A">
      <w:pPr>
        <w:pStyle w:val="ListBullet"/>
        <w:numPr>
          <w:ilvl w:val="0"/>
          <w:numId w:val="0"/>
        </w:numPr>
        <w:rPr>
          <w:b/>
        </w:rPr>
      </w:pPr>
    </w:p>
    <w:p w:rsidR="006C4C7A" w:rsidRDefault="006C4C7A" w:rsidP="006C4C7A">
      <w:pPr>
        <w:pStyle w:val="ListBullet"/>
        <w:numPr>
          <w:ilvl w:val="0"/>
          <w:numId w:val="0"/>
        </w:numPr>
        <w:rPr>
          <w:b/>
        </w:rPr>
      </w:pPr>
    </w:p>
    <w:p w:rsidR="006C4C7A" w:rsidRDefault="006C4C7A" w:rsidP="006C4C7A">
      <w:pPr>
        <w:pStyle w:val="ListBullet"/>
        <w:numPr>
          <w:ilvl w:val="0"/>
          <w:numId w:val="0"/>
        </w:numPr>
        <w:rPr>
          <w:b/>
        </w:rPr>
      </w:pPr>
    </w:p>
    <w:p w:rsidR="006C4C7A" w:rsidRDefault="006C4C7A" w:rsidP="006C4C7A">
      <w:pPr>
        <w:pStyle w:val="ListBullet"/>
        <w:numPr>
          <w:ilvl w:val="0"/>
          <w:numId w:val="0"/>
        </w:numPr>
        <w:rPr>
          <w:b/>
        </w:rPr>
      </w:pPr>
    </w:p>
    <w:p w:rsidR="006C4C7A" w:rsidRDefault="006C4C7A" w:rsidP="006C4C7A">
      <w:pPr>
        <w:pStyle w:val="ListBullet"/>
        <w:numPr>
          <w:ilvl w:val="0"/>
          <w:numId w:val="0"/>
        </w:numPr>
        <w:rPr>
          <w:b/>
        </w:rPr>
      </w:pPr>
    </w:p>
    <w:p w:rsidR="003E5E05" w:rsidRDefault="003E5E05" w:rsidP="006C4C7A">
      <w:pPr>
        <w:pStyle w:val="ListBullet"/>
        <w:numPr>
          <w:ilvl w:val="0"/>
          <w:numId w:val="0"/>
        </w:numPr>
        <w:rPr>
          <w:b/>
        </w:rPr>
      </w:pPr>
    </w:p>
    <w:p w:rsidR="006C4C7A" w:rsidRDefault="006C4C7A" w:rsidP="006C4C7A">
      <w:pPr>
        <w:pStyle w:val="ListBullet"/>
        <w:numPr>
          <w:ilvl w:val="0"/>
          <w:numId w:val="0"/>
        </w:numPr>
      </w:pPr>
    </w:p>
    <w:p w:rsidR="002D1919" w:rsidRDefault="00CD3D8A" w:rsidP="00E02D69">
      <w:pPr>
        <w:pStyle w:val="Heading1"/>
        <w:rPr>
          <w:b/>
        </w:rPr>
      </w:pPr>
      <w:r w:rsidRPr="00971B32">
        <w:rPr>
          <w:b/>
        </w:rPr>
        <w:lastRenderedPageBreak/>
        <w:t>Step_1:</w:t>
      </w:r>
      <w:r w:rsidR="00ED783F" w:rsidRPr="00971B32">
        <w:rPr>
          <w:b/>
        </w:rPr>
        <w:t xml:space="preserve"> [B,f] = AssignLabelsRound1(B,f)</w:t>
      </w:r>
    </w:p>
    <w:p w:rsidR="00E02D69" w:rsidRDefault="00E02D69" w:rsidP="00E02D69">
      <w:r>
        <w:t xml:space="preserve">This function </w:t>
      </w:r>
      <w:r w:rsidR="00CF7AE1">
        <w:t>labels all non-black pixels and maintains a Union-Find data structure in order to keep track of the ancestry of every pixel segments we identify.</w:t>
      </w:r>
    </w:p>
    <w:p w:rsidR="00CF7AE1" w:rsidRDefault="00CF7AE1" w:rsidP="00CF7AE1">
      <w:pPr>
        <w:spacing w:after="0"/>
        <w:rPr>
          <w:b/>
          <w:sz w:val="28"/>
        </w:rPr>
      </w:pPr>
      <w:r w:rsidRPr="00CF7AE1">
        <w:rPr>
          <w:b/>
          <w:sz w:val="28"/>
        </w:rPr>
        <w:t xml:space="preserve">Function </w:t>
      </w:r>
      <w:r w:rsidR="00086CE4">
        <w:rPr>
          <w:b/>
          <w:sz w:val="28"/>
        </w:rPr>
        <w:t>Variables</w:t>
      </w:r>
    </w:p>
    <w:p w:rsidR="00086CE4" w:rsidRPr="00086CE4" w:rsidRDefault="00086CE4" w:rsidP="00086CE4">
      <w:pPr>
        <w:pStyle w:val="ListParagraph"/>
        <w:numPr>
          <w:ilvl w:val="0"/>
          <w:numId w:val="20"/>
        </w:numPr>
        <w:spacing w:after="0"/>
        <w:rPr>
          <w:b/>
          <w:sz w:val="28"/>
        </w:rPr>
      </w:pPr>
      <w:r>
        <w:rPr>
          <w:b/>
        </w:rPr>
        <w:t xml:space="preserve">B: </w:t>
      </w:r>
      <w:r>
        <w:t xml:space="preserve"> This is the matrix representation of our Grayscale Image</w:t>
      </w:r>
    </w:p>
    <w:p w:rsidR="00086CE4" w:rsidRPr="00086CE4" w:rsidRDefault="00086CE4" w:rsidP="00086CE4">
      <w:pPr>
        <w:pStyle w:val="ListParagraph"/>
        <w:numPr>
          <w:ilvl w:val="0"/>
          <w:numId w:val="20"/>
        </w:numPr>
        <w:spacing w:after="0"/>
        <w:rPr>
          <w:b/>
          <w:sz w:val="28"/>
        </w:rPr>
      </w:pPr>
      <w:r>
        <w:rPr>
          <w:b/>
        </w:rPr>
        <w:t>f:</w:t>
      </w:r>
      <w:r>
        <w:t xml:space="preserve"> This is array will initially be empty.</w:t>
      </w:r>
    </w:p>
    <w:p w:rsidR="00C935C2" w:rsidRPr="00E02D69" w:rsidRDefault="00C935C2" w:rsidP="00CF7AE1">
      <w:pPr>
        <w:spacing w:after="0"/>
      </w:pPr>
      <w:r>
        <w:t>The function start</w:t>
      </w:r>
      <w:r w:rsidR="00CF7AE1">
        <w:t>s by initializing the variables:</w:t>
      </w:r>
    </w:p>
    <w:p w:rsidR="002D1919" w:rsidRDefault="00C935C2" w:rsidP="00086CE4">
      <w:pPr>
        <w:pStyle w:val="ListBullet"/>
        <w:tabs>
          <w:tab w:val="clear" w:pos="749"/>
        </w:tabs>
        <w:spacing w:after="0"/>
        <w:ind w:left="630"/>
      </w:pPr>
      <w:r w:rsidRPr="00CF7AE1">
        <w:rPr>
          <w:b/>
        </w:rPr>
        <w:t>m:</w:t>
      </w:r>
      <w:r>
        <w:t xml:space="preserve"> the number of rows in the picture B</w:t>
      </w:r>
    </w:p>
    <w:p w:rsidR="00C935C2" w:rsidRDefault="00C935C2" w:rsidP="00086CE4">
      <w:pPr>
        <w:pStyle w:val="ListBullet"/>
        <w:spacing w:after="0"/>
        <w:ind w:left="630"/>
      </w:pPr>
      <w:r w:rsidRPr="00CF7AE1">
        <w:rPr>
          <w:b/>
        </w:rPr>
        <w:t>n:</w:t>
      </w:r>
      <w:r>
        <w:t xml:space="preserve"> the number of columns in the picture B</w:t>
      </w:r>
    </w:p>
    <w:p w:rsidR="004F1237" w:rsidRDefault="00C935C2" w:rsidP="00086CE4">
      <w:pPr>
        <w:pStyle w:val="ListBullet"/>
        <w:spacing w:after="0"/>
        <w:ind w:left="630"/>
      </w:pPr>
      <w:r w:rsidRPr="00CF7AE1">
        <w:rPr>
          <w:b/>
        </w:rPr>
        <w:t>k:</w:t>
      </w:r>
      <w:r>
        <w:t xml:space="preserve"> </w:t>
      </w:r>
      <w:r w:rsidR="004F1237">
        <w:t>The variable we use to assign number labels. Every</w:t>
      </w:r>
      <w:r w:rsidR="00086CE4">
        <w:t xml:space="preserve"> </w:t>
      </w:r>
      <w:r w:rsidR="004F1237">
        <w:t>time we encounter a new segment we increment k by one and label all the pixels in this segment with the new k value. We initialize k</w:t>
      </w:r>
      <w:r>
        <w:t xml:space="preserve"> to 2</w:t>
      </w:r>
      <w:r w:rsidR="004F1237">
        <w:t xml:space="preserve">, because 1 is the Null value in our array and it is how we terminate our search in the union-find. (NOTE: In MatLab arrays start at 1) So 2 is the first possible node of a unique object. </w:t>
      </w:r>
    </w:p>
    <w:p w:rsidR="00CF7AE1" w:rsidRPr="00CF7AE1" w:rsidRDefault="00CF7AE1" w:rsidP="00CF7AE1">
      <w:pPr>
        <w:pStyle w:val="ListBullet"/>
        <w:numPr>
          <w:ilvl w:val="0"/>
          <w:numId w:val="0"/>
        </w:numPr>
        <w:spacing w:before="120" w:after="0"/>
        <w:rPr>
          <w:b/>
          <w:sz w:val="28"/>
        </w:rPr>
      </w:pPr>
      <w:r w:rsidRPr="00CF7AE1">
        <w:rPr>
          <w:b/>
          <w:sz w:val="28"/>
        </w:rPr>
        <w:t>What happens in the function:</w:t>
      </w:r>
    </w:p>
    <w:p w:rsidR="00C935C2" w:rsidRDefault="00C935C2" w:rsidP="00CF7AE1">
      <w:pPr>
        <w:pStyle w:val="ListBullet"/>
        <w:numPr>
          <w:ilvl w:val="0"/>
          <w:numId w:val="0"/>
        </w:numPr>
        <w:spacing w:after="0"/>
      </w:pPr>
      <w:r>
        <w:t xml:space="preserve">For every pixel in the image B; where variable “i” keeps track of the current row and, variable “j” keeps track of the current column. </w:t>
      </w:r>
    </w:p>
    <w:p w:rsidR="00C935C2" w:rsidRDefault="00C935C2" w:rsidP="00CF7AE1">
      <w:pPr>
        <w:pStyle w:val="ListBullet"/>
        <w:numPr>
          <w:ilvl w:val="0"/>
          <w:numId w:val="0"/>
        </w:numPr>
        <w:spacing w:after="0"/>
      </w:pPr>
      <w:r>
        <w:t>If</w:t>
      </w:r>
      <w:r w:rsidR="004F1237">
        <w:t xml:space="preserve"> the current pixel is white, where a </w:t>
      </w:r>
      <w:r>
        <w:t>pixel</w:t>
      </w:r>
      <w:r w:rsidR="004F1237">
        <w:t xml:space="preserve"> value of 255 is used to represent white. B(i,j)==255</w:t>
      </w:r>
      <w:r w:rsidR="00CF7AE1">
        <w:t>.</w:t>
      </w:r>
    </w:p>
    <w:p w:rsidR="006C4C7A" w:rsidRDefault="006C4C7A" w:rsidP="00CF7AE1">
      <w:pPr>
        <w:pStyle w:val="ListBullet"/>
        <w:numPr>
          <w:ilvl w:val="0"/>
          <w:numId w:val="0"/>
        </w:numPr>
        <w:spacing w:after="0"/>
      </w:pPr>
      <w:r>
        <w:t>Initialize variable a,</w:t>
      </w:r>
      <w:r w:rsidR="00CF7AE1">
        <w:t xml:space="preserve"> </w:t>
      </w:r>
      <w:r>
        <w:t>b,</w:t>
      </w:r>
      <w:r w:rsidR="00CF7AE1">
        <w:t xml:space="preserve"> </w:t>
      </w:r>
      <w:r>
        <w:t>c</w:t>
      </w:r>
      <w:r w:rsidR="00B51309">
        <w:t>. We will be using this ‘window’ in order to segment our image.</w:t>
      </w:r>
    </w:p>
    <w:p w:rsidR="00587872" w:rsidRDefault="006C4C7A" w:rsidP="00CF7AE1">
      <w:pPr>
        <w:pStyle w:val="ListBullet"/>
        <w:numPr>
          <w:ilvl w:val="0"/>
          <w:numId w:val="0"/>
        </w:numPr>
        <w:spacing w:after="0"/>
        <w:ind w:left="259" w:firstLine="461"/>
      </w:pPr>
      <w:r>
        <w:t>a = B(i   , j);</w:t>
      </w:r>
      <w:r w:rsidR="00CF7AE1">
        <w:tab/>
      </w:r>
      <w:r w:rsidR="00CF7AE1">
        <w:tab/>
      </w:r>
      <w:r w:rsidR="00CF7AE1">
        <w:tab/>
      </w:r>
      <w:r>
        <w:t>b = B(i   , j-1);</w:t>
      </w:r>
      <w:r w:rsidR="00CF7AE1">
        <w:tab/>
      </w:r>
      <w:r w:rsidR="00CF7AE1">
        <w:tab/>
      </w:r>
      <w:r w:rsidR="00CF7AE1">
        <w:tab/>
      </w:r>
      <w:r>
        <w:t>c = B(i-1 , j);</w:t>
      </w:r>
    </w:p>
    <w:p w:rsidR="00587872" w:rsidRDefault="00587872" w:rsidP="00587872">
      <w:pPr>
        <w:pStyle w:val="ListBullet"/>
        <w:numPr>
          <w:ilvl w:val="0"/>
          <w:numId w:val="0"/>
        </w:numPr>
        <w:spacing w:after="0"/>
      </w:pPr>
      <w:r>
        <w:rPr>
          <w:noProof/>
        </w:rPr>
        <w:drawing>
          <wp:inline distT="0" distB="0" distL="0" distR="0" wp14:anchorId="08778D90" wp14:editId="6D7E8DF9">
            <wp:extent cx="2906485" cy="2739096"/>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51309" w:rsidRDefault="004F1237" w:rsidP="0042482C">
      <w:pPr>
        <w:pStyle w:val="ListBullet"/>
        <w:numPr>
          <w:ilvl w:val="0"/>
          <w:numId w:val="19"/>
        </w:numPr>
        <w:spacing w:after="0"/>
      </w:pPr>
      <w:r>
        <w:lastRenderedPageBreak/>
        <w:t>If a’s neighbors, c and b, are both black pixels, then we have encountered a new segment of pixels. Thus we create a new label by incrementing k by one and assigning the current pixel B(i,j) the value k</w:t>
      </w:r>
    </w:p>
    <w:p w:rsidR="0042482C" w:rsidRDefault="0042482C" w:rsidP="0042482C">
      <w:pPr>
        <w:pStyle w:val="ListBullet"/>
        <w:numPr>
          <w:ilvl w:val="0"/>
          <w:numId w:val="19"/>
        </w:numPr>
        <w:spacing w:after="0"/>
      </w:pPr>
      <w:r>
        <w:t>Else if b is black but c is not, label pixel B(i,j) with the label at c.</w:t>
      </w:r>
    </w:p>
    <w:p w:rsidR="0042482C" w:rsidRDefault="0042482C" w:rsidP="0042482C">
      <w:pPr>
        <w:pStyle w:val="ListBullet"/>
        <w:numPr>
          <w:ilvl w:val="0"/>
          <w:numId w:val="19"/>
        </w:numPr>
        <w:spacing w:after="0"/>
      </w:pPr>
      <w:r>
        <w:t>Else if c is black but b is not, label pixel B(i,j) with the label at b.</w:t>
      </w:r>
    </w:p>
    <w:p w:rsidR="0042482C" w:rsidRDefault="0042482C" w:rsidP="0042482C">
      <w:pPr>
        <w:pStyle w:val="ListBullet"/>
        <w:numPr>
          <w:ilvl w:val="0"/>
          <w:numId w:val="19"/>
        </w:numPr>
        <w:spacing w:after="0"/>
      </w:pPr>
      <w:r>
        <w:t>Else if b and c have equal labels that are not black pixel values. Then label pixel B(i,j) with the label at b.</w:t>
      </w:r>
    </w:p>
    <w:p w:rsidR="0042482C" w:rsidRDefault="0042482C" w:rsidP="0042482C">
      <w:pPr>
        <w:pStyle w:val="ListBullet"/>
        <w:numPr>
          <w:ilvl w:val="0"/>
          <w:numId w:val="19"/>
        </w:numPr>
        <w:spacing w:after="0"/>
      </w:pPr>
      <w:r>
        <w:t>Else if</w:t>
      </w:r>
      <w:r w:rsidRPr="0042482C">
        <w:t xml:space="preserve"> </w:t>
      </w:r>
      <w:r>
        <w:t xml:space="preserve">b and c have non-black pixel values but do not have the same labels. Then </w:t>
      </w:r>
      <w:r w:rsidR="00CF7AE1">
        <w:t xml:space="preserve">evaluate b and c to see if they share an ancestor. </w:t>
      </w:r>
    </w:p>
    <w:p w:rsidR="00CF7AE1" w:rsidRDefault="00CF7AE1" w:rsidP="00CF7AE1">
      <w:pPr>
        <w:pStyle w:val="ListBullet"/>
        <w:numPr>
          <w:ilvl w:val="1"/>
          <w:numId w:val="19"/>
        </w:numPr>
        <w:spacing w:after="0"/>
      </w:pPr>
      <w:r>
        <w:t>If b and c share an ancestor then</w:t>
      </w:r>
      <w:r w:rsidRPr="00CF7AE1">
        <w:t xml:space="preserve"> </w:t>
      </w:r>
      <w:r>
        <w:t>label pixel B(i,j) with the label at b.</w:t>
      </w:r>
    </w:p>
    <w:p w:rsidR="00CF7AE1" w:rsidRDefault="00CF7AE1" w:rsidP="00CF7AE1">
      <w:pPr>
        <w:pStyle w:val="ListBullet"/>
        <w:numPr>
          <w:ilvl w:val="1"/>
          <w:numId w:val="19"/>
        </w:numPr>
        <w:spacing w:after="0"/>
      </w:pPr>
      <w:r>
        <w:t xml:space="preserve">If b and c do not share an </w:t>
      </w:r>
      <w:r w:rsidR="00086CE4">
        <w:t>ancestor,</w:t>
      </w:r>
      <w:r>
        <w:t xml:space="preserve"> then Unite the trees of b and c so that they are part of the same tree structure and share an ancestor. After this label pixel B(i,j) with the label at b.</w:t>
      </w:r>
    </w:p>
    <w:p w:rsidR="006C4C7A" w:rsidRDefault="006C4C7A" w:rsidP="006C4C7A">
      <w:pPr>
        <w:pStyle w:val="ListBullet"/>
        <w:numPr>
          <w:ilvl w:val="0"/>
          <w:numId w:val="0"/>
        </w:numPr>
        <w:spacing w:after="0"/>
      </w:pPr>
    </w:p>
    <w:p w:rsidR="00587872" w:rsidRDefault="00587872"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CF7AE1" w:rsidRDefault="00CF7AE1" w:rsidP="00CF7AE1">
      <w:pPr>
        <w:pStyle w:val="ListBullet"/>
        <w:numPr>
          <w:ilvl w:val="0"/>
          <w:numId w:val="0"/>
        </w:numPr>
      </w:pPr>
    </w:p>
    <w:p w:rsidR="00ED783F" w:rsidRPr="00232EF2" w:rsidRDefault="00ED783F" w:rsidP="00ED783F">
      <w:pPr>
        <w:pStyle w:val="Heading1"/>
        <w:rPr>
          <w:b/>
        </w:rPr>
      </w:pPr>
      <w:r w:rsidRPr="00232EF2">
        <w:rPr>
          <w:b/>
        </w:rPr>
        <w:lastRenderedPageBreak/>
        <w:t>Step_2: [B] = AssignLabelsRound2(B,f)</w:t>
      </w:r>
    </w:p>
    <w:p w:rsidR="00336905" w:rsidRDefault="005F01EC" w:rsidP="002D1919">
      <w:r>
        <w:t>This function</w:t>
      </w:r>
      <w:r w:rsidR="00C349D6">
        <w:t xml:space="preserve"> unites adjacent segments in the picture and maintains their relationship in the Union-Find data structure. Making it so that any label in the array ‘f’ holds the value of its oldest ancestor.</w:t>
      </w:r>
    </w:p>
    <w:p w:rsidR="00086CE4" w:rsidRPr="00CF7AE1" w:rsidRDefault="00086CE4" w:rsidP="00086CE4">
      <w:pPr>
        <w:spacing w:after="0"/>
        <w:rPr>
          <w:b/>
          <w:sz w:val="28"/>
        </w:rPr>
      </w:pPr>
      <w:r w:rsidRPr="00CF7AE1">
        <w:rPr>
          <w:b/>
          <w:sz w:val="28"/>
        </w:rPr>
        <w:t xml:space="preserve">Function </w:t>
      </w:r>
      <w:r>
        <w:rPr>
          <w:b/>
          <w:sz w:val="28"/>
        </w:rPr>
        <w:t>Variables</w:t>
      </w:r>
    </w:p>
    <w:p w:rsidR="00086CE4" w:rsidRDefault="00086CE4" w:rsidP="00086CE4">
      <w:pPr>
        <w:pStyle w:val="ListParagraph"/>
        <w:numPr>
          <w:ilvl w:val="0"/>
          <w:numId w:val="21"/>
        </w:numPr>
        <w:spacing w:after="0"/>
      </w:pPr>
      <w:r>
        <w:rPr>
          <w:b/>
        </w:rPr>
        <w:t>B:</w:t>
      </w:r>
      <w:r>
        <w:t xml:space="preserve"> The image matrix now has been segmented into pixel regions which are defined by the label that each pixel holds.</w:t>
      </w:r>
    </w:p>
    <w:p w:rsidR="00086CE4" w:rsidRDefault="00086CE4" w:rsidP="00086CE4">
      <w:pPr>
        <w:pStyle w:val="ListParagraph"/>
        <w:numPr>
          <w:ilvl w:val="0"/>
          <w:numId w:val="21"/>
        </w:numPr>
        <w:spacing w:after="0"/>
      </w:pPr>
      <w:r>
        <w:rPr>
          <w:b/>
        </w:rPr>
        <w:t>f:</w:t>
      </w:r>
      <w:r>
        <w:t xml:space="preserve"> This array is now holding information about what segmented regions are adjacent to each other and therefor are actually the same region.</w:t>
      </w:r>
    </w:p>
    <w:p w:rsidR="003E5E05" w:rsidRDefault="0047081A" w:rsidP="00086CE4">
      <w:pPr>
        <w:pStyle w:val="ListParagraph"/>
        <w:numPr>
          <w:ilvl w:val="0"/>
          <w:numId w:val="21"/>
        </w:numPr>
        <w:spacing w:after="0"/>
      </w:pPr>
      <w:r>
        <w:rPr>
          <w:b/>
        </w:rPr>
        <w:t>k</w:t>
      </w:r>
      <w:r w:rsidR="003E5E05">
        <w:rPr>
          <w:b/>
        </w:rPr>
        <w:t>:</w:t>
      </w:r>
      <w:r w:rsidR="003E5E05">
        <w:t xml:space="preserve"> </w:t>
      </w:r>
      <w:r>
        <w:t>This variable is used to momentarily keep track of the current pixel label</w:t>
      </w:r>
    </w:p>
    <w:p w:rsidR="00086CE4" w:rsidRPr="00E02D69" w:rsidRDefault="00086CE4" w:rsidP="00086CE4">
      <w:pPr>
        <w:spacing w:after="0"/>
      </w:pPr>
      <w:r>
        <w:t>The function starts by initializing the variables:</w:t>
      </w:r>
    </w:p>
    <w:p w:rsidR="00086CE4" w:rsidRDefault="00086CE4" w:rsidP="00086CE4">
      <w:pPr>
        <w:pStyle w:val="ListBullet"/>
        <w:spacing w:after="0"/>
      </w:pPr>
      <w:r w:rsidRPr="00CF7AE1">
        <w:rPr>
          <w:b/>
        </w:rPr>
        <w:t>m:</w:t>
      </w:r>
      <w:r>
        <w:t xml:space="preserve"> the number of rows in the picture B</w:t>
      </w:r>
    </w:p>
    <w:p w:rsidR="00086CE4" w:rsidRDefault="00086CE4" w:rsidP="002D1919">
      <w:pPr>
        <w:pStyle w:val="ListBullet"/>
        <w:spacing w:after="0"/>
      </w:pPr>
      <w:r w:rsidRPr="00CF7AE1">
        <w:rPr>
          <w:b/>
        </w:rPr>
        <w:t>n:</w:t>
      </w:r>
      <w:r>
        <w:t xml:space="preserve"> the number of columns in the picture B</w:t>
      </w:r>
    </w:p>
    <w:p w:rsidR="00086CE4" w:rsidRPr="00CF7AE1" w:rsidRDefault="00086CE4" w:rsidP="00C349D6">
      <w:pPr>
        <w:pStyle w:val="ListBullet"/>
        <w:numPr>
          <w:ilvl w:val="0"/>
          <w:numId w:val="0"/>
        </w:numPr>
        <w:spacing w:before="240" w:after="0"/>
        <w:rPr>
          <w:b/>
          <w:sz w:val="28"/>
        </w:rPr>
      </w:pPr>
      <w:r w:rsidRPr="00CF7AE1">
        <w:rPr>
          <w:b/>
          <w:sz w:val="28"/>
        </w:rPr>
        <w:t>What happens in the function:</w:t>
      </w:r>
    </w:p>
    <w:p w:rsidR="0047081A" w:rsidRDefault="00086CE4" w:rsidP="00C349D6">
      <w:pPr>
        <w:spacing w:after="0"/>
      </w:pPr>
      <w:r>
        <w:t>For every</w:t>
      </w:r>
      <w:r w:rsidR="0047081A">
        <w:t xml:space="preserve"> pixel in matrix B:</w:t>
      </w:r>
    </w:p>
    <w:p w:rsidR="00141C61" w:rsidRDefault="0047081A" w:rsidP="00C349D6">
      <w:pPr>
        <w:pStyle w:val="ListParagraph"/>
        <w:numPr>
          <w:ilvl w:val="0"/>
          <w:numId w:val="22"/>
        </w:numPr>
        <w:spacing w:after="0"/>
        <w:ind w:left="360"/>
      </w:pPr>
      <w:r>
        <w:t xml:space="preserve">If B(i,j) is not a black pixel, then let k = B(i,j). Starting at f(k) backtrack through the Union-Find structure until we reach the root node f(k)=0. Every time we move up to an ancestor we relabel k to be f(k) until eventually we end up at the root node. </w:t>
      </w:r>
    </w:p>
    <w:p w:rsidR="0047081A" w:rsidRDefault="0047081A" w:rsidP="00C349D6">
      <w:pPr>
        <w:pStyle w:val="ListParagraph"/>
        <w:numPr>
          <w:ilvl w:val="0"/>
          <w:numId w:val="22"/>
        </w:numPr>
        <w:ind w:left="360"/>
      </w:pPr>
      <w:r>
        <w:t xml:space="preserve">This has the effect of having adjacent segments pointing to each other as ancestor. Since the relationship of adjacency is undirected we are able to create directed relationships of ancestry without having any repercussions. Meaning that it does not matter that segment X is the parent of segment Y; what does matter is that the relationship is documented since they are adjacent to each other. </w:t>
      </w:r>
    </w:p>
    <w:p w:rsidR="0047081A" w:rsidRDefault="00141C61" w:rsidP="00C349D6">
      <w:pPr>
        <w:pStyle w:val="ListParagraph"/>
        <w:numPr>
          <w:ilvl w:val="0"/>
          <w:numId w:val="22"/>
        </w:numPr>
        <w:ind w:left="360"/>
      </w:pPr>
      <w:r>
        <w:t xml:space="preserve">We begin by letting k = B(i,j),  this function then checks to see if k has an ancestor by looking at the Union-Find structure. A segment has no ancestors when f(k)= 0. </w:t>
      </w:r>
      <w:r w:rsidR="0047081A">
        <w:t>When we determine what segment will be the common ancestor to all other adjacent segments</w:t>
      </w:r>
      <w:r>
        <w:t xml:space="preserve"> we set pixel B(i,j)= k, where k is the common ancestor segment. So if the original label stored in B(i,j) we change it to be the label of its oldest ancestor.</w:t>
      </w:r>
    </w:p>
    <w:p w:rsidR="00141C61" w:rsidRDefault="00141C61" w:rsidP="00C349D6">
      <w:pPr>
        <w:pStyle w:val="ListParagraph"/>
        <w:numPr>
          <w:ilvl w:val="0"/>
          <w:numId w:val="22"/>
        </w:numPr>
        <w:ind w:left="360"/>
      </w:pPr>
      <w:r>
        <w:t xml:space="preserve">Then we run through the ‘f’ Union-Find structure and replace any decedent node value with the value of its oldest ancestor. Meaning that the data structure goes from storing different labels and their ancestors to only storing the value of the oldest ancestor at any position where a descendent would have been. For example, if we had two objects Object A with segments 2,3,4 where segment </w:t>
      </w:r>
      <w:r w:rsidR="00C349D6">
        <w:t>2</w:t>
      </w:r>
      <w:r>
        <w:t xml:space="preserve"> is the oldest, and Object B with segments 5,6,7,8 with 6 being the oldest. Then the Union-Find would </w:t>
      </w:r>
      <w:r w:rsidR="00C349D6">
        <w:t>go from looking like this</w:t>
      </w:r>
      <w:r>
        <w:t>:</w:t>
      </w:r>
    </w:p>
    <w:tbl>
      <w:tblPr>
        <w:tblStyle w:val="TableGrid"/>
        <w:tblW w:w="0" w:type="auto"/>
        <w:tblLook w:val="04A0" w:firstRow="1" w:lastRow="0" w:firstColumn="1" w:lastColumn="0" w:noHBand="0" w:noVBand="1"/>
      </w:tblPr>
      <w:tblGrid>
        <w:gridCol w:w="1061"/>
        <w:gridCol w:w="1060"/>
        <w:gridCol w:w="1061"/>
        <w:gridCol w:w="1061"/>
        <w:gridCol w:w="1061"/>
        <w:gridCol w:w="1062"/>
        <w:gridCol w:w="1062"/>
        <w:gridCol w:w="1062"/>
        <w:gridCol w:w="1062"/>
      </w:tblGrid>
      <w:tr w:rsidR="00141C61" w:rsidTr="00C349D6">
        <w:tc>
          <w:tcPr>
            <w:tcW w:w="1061" w:type="dxa"/>
          </w:tcPr>
          <w:p w:rsidR="00141C61" w:rsidRDefault="00C349D6" w:rsidP="00086CE4">
            <w:r>
              <w:lastRenderedPageBreak/>
              <w:t>Array f Position</w:t>
            </w:r>
          </w:p>
        </w:tc>
        <w:tc>
          <w:tcPr>
            <w:tcW w:w="1060" w:type="dxa"/>
          </w:tcPr>
          <w:p w:rsidR="00141C61" w:rsidRDefault="00C349D6" w:rsidP="00086CE4">
            <w:r>
              <w:t>1</w:t>
            </w:r>
          </w:p>
        </w:tc>
        <w:tc>
          <w:tcPr>
            <w:tcW w:w="1061" w:type="dxa"/>
          </w:tcPr>
          <w:p w:rsidR="00141C61" w:rsidRDefault="00C349D6" w:rsidP="00086CE4">
            <w:r>
              <w:t>2</w:t>
            </w:r>
          </w:p>
        </w:tc>
        <w:tc>
          <w:tcPr>
            <w:tcW w:w="1061" w:type="dxa"/>
          </w:tcPr>
          <w:p w:rsidR="00141C61" w:rsidRDefault="00C349D6" w:rsidP="00086CE4">
            <w:r>
              <w:t>3</w:t>
            </w:r>
          </w:p>
        </w:tc>
        <w:tc>
          <w:tcPr>
            <w:tcW w:w="1061" w:type="dxa"/>
          </w:tcPr>
          <w:p w:rsidR="00141C61" w:rsidRDefault="00C349D6" w:rsidP="00086CE4">
            <w:r>
              <w:t>4</w:t>
            </w:r>
          </w:p>
        </w:tc>
        <w:tc>
          <w:tcPr>
            <w:tcW w:w="1062" w:type="dxa"/>
          </w:tcPr>
          <w:p w:rsidR="00141C61" w:rsidRDefault="00C349D6" w:rsidP="00086CE4">
            <w:r>
              <w:t>5</w:t>
            </w:r>
          </w:p>
        </w:tc>
        <w:tc>
          <w:tcPr>
            <w:tcW w:w="1062" w:type="dxa"/>
          </w:tcPr>
          <w:p w:rsidR="00141C61" w:rsidRDefault="00C349D6" w:rsidP="00086CE4">
            <w:r>
              <w:t>6</w:t>
            </w:r>
          </w:p>
        </w:tc>
        <w:tc>
          <w:tcPr>
            <w:tcW w:w="1062" w:type="dxa"/>
          </w:tcPr>
          <w:p w:rsidR="00141C61" w:rsidRDefault="00C349D6" w:rsidP="00086CE4">
            <w:r>
              <w:t>7</w:t>
            </w:r>
          </w:p>
        </w:tc>
        <w:tc>
          <w:tcPr>
            <w:tcW w:w="1062" w:type="dxa"/>
          </w:tcPr>
          <w:p w:rsidR="00141C61" w:rsidRDefault="00C349D6" w:rsidP="00086CE4">
            <w:r>
              <w:t>8</w:t>
            </w:r>
          </w:p>
        </w:tc>
      </w:tr>
      <w:tr w:rsidR="00141C61" w:rsidTr="00C349D6">
        <w:tc>
          <w:tcPr>
            <w:tcW w:w="1061" w:type="dxa"/>
          </w:tcPr>
          <w:p w:rsidR="00141C61" w:rsidRDefault="00C349D6" w:rsidP="00086CE4">
            <w:r>
              <w:t>f(i) value</w:t>
            </w:r>
          </w:p>
        </w:tc>
        <w:tc>
          <w:tcPr>
            <w:tcW w:w="1060" w:type="dxa"/>
          </w:tcPr>
          <w:p w:rsidR="00141C61" w:rsidRDefault="00184AC0" w:rsidP="00086CE4">
            <w:r>
              <w:t>0</w:t>
            </w:r>
          </w:p>
        </w:tc>
        <w:tc>
          <w:tcPr>
            <w:tcW w:w="1061" w:type="dxa"/>
          </w:tcPr>
          <w:p w:rsidR="00141C61" w:rsidRDefault="00184AC0" w:rsidP="00086CE4">
            <w:r>
              <w:t>1</w:t>
            </w:r>
          </w:p>
        </w:tc>
        <w:tc>
          <w:tcPr>
            <w:tcW w:w="1061" w:type="dxa"/>
          </w:tcPr>
          <w:p w:rsidR="00141C61" w:rsidRDefault="00C349D6" w:rsidP="00086CE4">
            <w:r>
              <w:t>4</w:t>
            </w:r>
          </w:p>
        </w:tc>
        <w:tc>
          <w:tcPr>
            <w:tcW w:w="1061" w:type="dxa"/>
          </w:tcPr>
          <w:p w:rsidR="00141C61" w:rsidRDefault="00C349D6" w:rsidP="00086CE4">
            <w:r>
              <w:t>2</w:t>
            </w:r>
          </w:p>
        </w:tc>
        <w:tc>
          <w:tcPr>
            <w:tcW w:w="1062" w:type="dxa"/>
          </w:tcPr>
          <w:p w:rsidR="00141C61" w:rsidRDefault="00C349D6" w:rsidP="00086CE4">
            <w:r>
              <w:t>6</w:t>
            </w:r>
          </w:p>
        </w:tc>
        <w:tc>
          <w:tcPr>
            <w:tcW w:w="1062" w:type="dxa"/>
          </w:tcPr>
          <w:p w:rsidR="00141C61" w:rsidRDefault="00184AC0" w:rsidP="00086CE4">
            <w:r>
              <w:t>1</w:t>
            </w:r>
          </w:p>
        </w:tc>
        <w:tc>
          <w:tcPr>
            <w:tcW w:w="1062" w:type="dxa"/>
          </w:tcPr>
          <w:p w:rsidR="00141C61" w:rsidRDefault="00C349D6" w:rsidP="00086CE4">
            <w:r>
              <w:t>6</w:t>
            </w:r>
          </w:p>
        </w:tc>
        <w:tc>
          <w:tcPr>
            <w:tcW w:w="1062" w:type="dxa"/>
          </w:tcPr>
          <w:p w:rsidR="00141C61" w:rsidRDefault="00C349D6" w:rsidP="00086CE4">
            <w:r>
              <w:t>7</w:t>
            </w:r>
          </w:p>
        </w:tc>
      </w:tr>
    </w:tbl>
    <w:p w:rsidR="00C349D6" w:rsidRDefault="00C349D6" w:rsidP="00C349D6"/>
    <w:p w:rsidR="00C349D6" w:rsidRDefault="00C349D6" w:rsidP="00C349D6">
      <w:pPr>
        <w:pStyle w:val="ListParagraph"/>
        <w:numPr>
          <w:ilvl w:val="0"/>
          <w:numId w:val="23"/>
        </w:numPr>
        <w:ind w:left="360"/>
      </w:pPr>
      <w:r>
        <w:t>To looking like this:</w:t>
      </w:r>
    </w:p>
    <w:tbl>
      <w:tblPr>
        <w:tblStyle w:val="TableGrid"/>
        <w:tblW w:w="0" w:type="auto"/>
        <w:tblLook w:val="04A0" w:firstRow="1" w:lastRow="0" w:firstColumn="1" w:lastColumn="0" w:noHBand="0" w:noVBand="1"/>
      </w:tblPr>
      <w:tblGrid>
        <w:gridCol w:w="1061"/>
        <w:gridCol w:w="1060"/>
        <w:gridCol w:w="1061"/>
        <w:gridCol w:w="1061"/>
        <w:gridCol w:w="1061"/>
        <w:gridCol w:w="1062"/>
        <w:gridCol w:w="1062"/>
        <w:gridCol w:w="1062"/>
        <w:gridCol w:w="1062"/>
      </w:tblGrid>
      <w:tr w:rsidR="00C349D6" w:rsidTr="00193D46">
        <w:tc>
          <w:tcPr>
            <w:tcW w:w="1062" w:type="dxa"/>
          </w:tcPr>
          <w:p w:rsidR="00C349D6" w:rsidRDefault="00C349D6" w:rsidP="00193D46">
            <w:r>
              <w:t>Array f Position</w:t>
            </w:r>
          </w:p>
        </w:tc>
        <w:tc>
          <w:tcPr>
            <w:tcW w:w="1062" w:type="dxa"/>
          </w:tcPr>
          <w:p w:rsidR="00C349D6" w:rsidRDefault="00C349D6" w:rsidP="00193D46">
            <w:r>
              <w:t>1</w:t>
            </w:r>
          </w:p>
        </w:tc>
        <w:tc>
          <w:tcPr>
            <w:tcW w:w="1062" w:type="dxa"/>
          </w:tcPr>
          <w:p w:rsidR="00C349D6" w:rsidRDefault="00C349D6" w:rsidP="00193D46">
            <w:r>
              <w:t>2</w:t>
            </w:r>
          </w:p>
        </w:tc>
        <w:tc>
          <w:tcPr>
            <w:tcW w:w="1062" w:type="dxa"/>
          </w:tcPr>
          <w:p w:rsidR="00C349D6" w:rsidRDefault="00C349D6" w:rsidP="00193D46">
            <w:r>
              <w:t>3</w:t>
            </w:r>
          </w:p>
        </w:tc>
        <w:tc>
          <w:tcPr>
            <w:tcW w:w="1062" w:type="dxa"/>
          </w:tcPr>
          <w:p w:rsidR="00C349D6" w:rsidRDefault="00C349D6" w:rsidP="00193D46">
            <w:r>
              <w:t>4</w:t>
            </w:r>
          </w:p>
        </w:tc>
        <w:tc>
          <w:tcPr>
            <w:tcW w:w="1063" w:type="dxa"/>
          </w:tcPr>
          <w:p w:rsidR="00C349D6" w:rsidRDefault="00C349D6" w:rsidP="00193D46">
            <w:r>
              <w:t>5</w:t>
            </w:r>
          </w:p>
        </w:tc>
        <w:tc>
          <w:tcPr>
            <w:tcW w:w="1063" w:type="dxa"/>
          </w:tcPr>
          <w:p w:rsidR="00C349D6" w:rsidRDefault="00C349D6" w:rsidP="00193D46">
            <w:r>
              <w:t>6</w:t>
            </w:r>
          </w:p>
        </w:tc>
        <w:tc>
          <w:tcPr>
            <w:tcW w:w="1063" w:type="dxa"/>
          </w:tcPr>
          <w:p w:rsidR="00C349D6" w:rsidRDefault="00C349D6" w:rsidP="00193D46">
            <w:r>
              <w:t>7</w:t>
            </w:r>
          </w:p>
        </w:tc>
        <w:tc>
          <w:tcPr>
            <w:tcW w:w="1063" w:type="dxa"/>
          </w:tcPr>
          <w:p w:rsidR="00C349D6" w:rsidRDefault="00C349D6" w:rsidP="00193D46">
            <w:r>
              <w:t>8</w:t>
            </w:r>
          </w:p>
        </w:tc>
      </w:tr>
      <w:tr w:rsidR="00C349D6" w:rsidTr="00193D46">
        <w:tc>
          <w:tcPr>
            <w:tcW w:w="1062" w:type="dxa"/>
          </w:tcPr>
          <w:p w:rsidR="00C349D6" w:rsidRDefault="00C349D6" w:rsidP="00193D46">
            <w:r>
              <w:t>f(i) value</w:t>
            </w:r>
          </w:p>
        </w:tc>
        <w:tc>
          <w:tcPr>
            <w:tcW w:w="1062" w:type="dxa"/>
          </w:tcPr>
          <w:p w:rsidR="00C349D6" w:rsidRDefault="00561A96" w:rsidP="00193D46">
            <w:r>
              <w:t>0</w:t>
            </w:r>
          </w:p>
        </w:tc>
        <w:tc>
          <w:tcPr>
            <w:tcW w:w="1062" w:type="dxa"/>
          </w:tcPr>
          <w:p w:rsidR="00C349D6" w:rsidRDefault="00561A96" w:rsidP="00193D46">
            <w:r>
              <w:t>1</w:t>
            </w:r>
          </w:p>
        </w:tc>
        <w:tc>
          <w:tcPr>
            <w:tcW w:w="1062" w:type="dxa"/>
          </w:tcPr>
          <w:p w:rsidR="00C349D6" w:rsidRDefault="00C349D6" w:rsidP="00193D46">
            <w:r>
              <w:t>2</w:t>
            </w:r>
          </w:p>
        </w:tc>
        <w:tc>
          <w:tcPr>
            <w:tcW w:w="1062" w:type="dxa"/>
          </w:tcPr>
          <w:p w:rsidR="00C349D6" w:rsidRDefault="00C349D6" w:rsidP="00193D46">
            <w:r>
              <w:t>2</w:t>
            </w:r>
          </w:p>
        </w:tc>
        <w:tc>
          <w:tcPr>
            <w:tcW w:w="1063" w:type="dxa"/>
          </w:tcPr>
          <w:p w:rsidR="00C349D6" w:rsidRDefault="00C349D6" w:rsidP="00193D46">
            <w:r>
              <w:t>6</w:t>
            </w:r>
          </w:p>
        </w:tc>
        <w:tc>
          <w:tcPr>
            <w:tcW w:w="1063" w:type="dxa"/>
          </w:tcPr>
          <w:p w:rsidR="00C349D6" w:rsidRDefault="00561A96" w:rsidP="00193D46">
            <w:r>
              <w:t>1</w:t>
            </w:r>
            <w:bookmarkStart w:id="0" w:name="_GoBack"/>
            <w:bookmarkEnd w:id="0"/>
          </w:p>
        </w:tc>
        <w:tc>
          <w:tcPr>
            <w:tcW w:w="1063" w:type="dxa"/>
          </w:tcPr>
          <w:p w:rsidR="00C349D6" w:rsidRDefault="00C349D6" w:rsidP="00193D46">
            <w:r>
              <w:t>6</w:t>
            </w:r>
          </w:p>
        </w:tc>
        <w:tc>
          <w:tcPr>
            <w:tcW w:w="1063" w:type="dxa"/>
          </w:tcPr>
          <w:p w:rsidR="00C349D6" w:rsidRDefault="00C349D6" w:rsidP="00193D46">
            <w:r>
              <w:t>6</w:t>
            </w:r>
          </w:p>
        </w:tc>
      </w:tr>
    </w:tbl>
    <w:p w:rsidR="00C349D6" w:rsidRDefault="00C349D6" w:rsidP="00C349D6"/>
    <w:p w:rsidR="00141C61" w:rsidRDefault="00141C61" w:rsidP="00086CE4"/>
    <w:p w:rsidR="0047081A" w:rsidRDefault="0047081A" w:rsidP="00086CE4"/>
    <w:p w:rsidR="00C349D6" w:rsidRDefault="00C349D6" w:rsidP="00086CE4"/>
    <w:p w:rsidR="00C349D6" w:rsidRDefault="00C349D6" w:rsidP="00086CE4"/>
    <w:p w:rsidR="00C349D6" w:rsidRDefault="00C349D6"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Pr="0047081A" w:rsidRDefault="009E7EC7" w:rsidP="00086CE4"/>
    <w:p w:rsidR="00ED783F" w:rsidRPr="00232EF2" w:rsidRDefault="00ED783F" w:rsidP="00ED783F">
      <w:pPr>
        <w:pStyle w:val="Heading1"/>
        <w:rPr>
          <w:b/>
        </w:rPr>
      </w:pPr>
      <w:r w:rsidRPr="00232EF2">
        <w:rPr>
          <w:b/>
        </w:rPr>
        <w:lastRenderedPageBreak/>
        <w:t xml:space="preserve">Step_3: [numbersFound, NumberOfObjects] </w:t>
      </w:r>
      <w:r w:rsidR="00232EF2">
        <w:rPr>
          <w:b/>
        </w:rPr>
        <w:t xml:space="preserve">= </w:t>
      </w:r>
      <w:r w:rsidR="005742E5" w:rsidRPr="00232EF2">
        <w:rPr>
          <w:b/>
        </w:rPr>
        <w:t>ObjectCount</w:t>
      </w:r>
      <w:r w:rsidRPr="00232EF2">
        <w:rPr>
          <w:b/>
        </w:rPr>
        <w:t>(</w:t>
      </w:r>
      <w:r w:rsidR="005742E5" w:rsidRPr="00232EF2">
        <w:rPr>
          <w:b/>
        </w:rPr>
        <w:t>B</w:t>
      </w:r>
      <w:r w:rsidRPr="00232EF2">
        <w:rPr>
          <w:b/>
        </w:rPr>
        <w:t>)</w:t>
      </w:r>
    </w:p>
    <w:p w:rsidR="002D1919" w:rsidRDefault="005F01EC" w:rsidP="005F01EC">
      <w:r>
        <w:t>This function</w:t>
      </w:r>
      <w:r w:rsidR="009E7EC7">
        <w:t xml:space="preserve"> identifies the number of unique objects in the image B.</w:t>
      </w:r>
    </w:p>
    <w:p w:rsidR="00086CE4" w:rsidRPr="00CF7AE1" w:rsidRDefault="00086CE4" w:rsidP="00086CE4">
      <w:pPr>
        <w:pStyle w:val="ListBullet"/>
        <w:numPr>
          <w:ilvl w:val="0"/>
          <w:numId w:val="0"/>
        </w:numPr>
        <w:spacing w:before="120" w:after="0"/>
        <w:rPr>
          <w:b/>
          <w:sz w:val="28"/>
        </w:rPr>
      </w:pPr>
      <w:r w:rsidRPr="00CF7AE1">
        <w:rPr>
          <w:b/>
          <w:sz w:val="28"/>
        </w:rPr>
        <w:t>What happens in the function:</w:t>
      </w:r>
    </w:p>
    <w:p w:rsidR="00086CE4" w:rsidRDefault="00086CE4" w:rsidP="00086CE4">
      <w:r>
        <w:t>For every</w:t>
      </w:r>
      <w:r w:rsidR="00C349D6">
        <w:t xml:space="preserve"> pixel in the </w:t>
      </w:r>
      <w:r w:rsidR="009E7EC7">
        <w:t xml:space="preserve">B matrix that is not equal to 0, set the value in </w:t>
      </w:r>
      <w:r w:rsidR="009E7EC7" w:rsidRPr="009E7EC7">
        <w:t>numbersFound(B(i,j))</w:t>
      </w:r>
      <w:r w:rsidR="009E7EC7">
        <w:t xml:space="preserve"> array equal to 1.</w:t>
      </w:r>
    </w:p>
    <w:p w:rsidR="009E7EC7" w:rsidRDefault="009E7EC7" w:rsidP="00086CE4">
      <w:r>
        <w:t xml:space="preserve">Add every value found in </w:t>
      </w:r>
      <w:r w:rsidRPr="009E7EC7">
        <w:t>numbersFound</w:t>
      </w:r>
      <w:r>
        <w:t xml:space="preserve"> array to obtain the number of unique objects in the image.</w:t>
      </w:r>
    </w:p>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9E7EC7" w:rsidRDefault="009E7EC7" w:rsidP="00086CE4"/>
    <w:p w:rsidR="00232EF2" w:rsidRDefault="005742E5" w:rsidP="002D1919">
      <w:pPr>
        <w:pStyle w:val="Heading1"/>
        <w:rPr>
          <w:b/>
        </w:rPr>
      </w:pPr>
      <w:r w:rsidRPr="00232EF2">
        <w:rPr>
          <w:b/>
        </w:rPr>
        <w:lastRenderedPageBreak/>
        <w:t>Step_4:</w:t>
      </w:r>
      <w:r w:rsidR="0025125F" w:rsidRPr="00232EF2">
        <w:rPr>
          <w:b/>
        </w:rPr>
        <w:t xml:space="preserve"> [labels] = FindLabelsUsedInPic(</w:t>
      </w:r>
      <w:r w:rsidR="00232EF2">
        <w:rPr>
          <w:b/>
        </w:rPr>
        <w:t xml:space="preserve"> </w:t>
      </w:r>
    </w:p>
    <w:p w:rsidR="002D1919" w:rsidRPr="00232EF2" w:rsidRDefault="00232EF2" w:rsidP="002D1919">
      <w:pPr>
        <w:pStyle w:val="Heading1"/>
        <w:rPr>
          <w:b/>
        </w:rPr>
      </w:pPr>
      <w:r>
        <w:rPr>
          <w:b/>
        </w:rPr>
        <w:t xml:space="preserve">           </w:t>
      </w:r>
      <w:r w:rsidR="0025125F" w:rsidRPr="00232EF2">
        <w:rPr>
          <w:b/>
        </w:rPr>
        <w:t>NumberOfObjects, numbersFound</w:t>
      </w:r>
      <w:r>
        <w:rPr>
          <w:b/>
        </w:rPr>
        <w:t xml:space="preserve">  </w:t>
      </w:r>
      <w:r w:rsidR="0025125F" w:rsidRPr="00232EF2">
        <w:rPr>
          <w:b/>
        </w:rPr>
        <w:t>)</w:t>
      </w:r>
    </w:p>
    <w:p w:rsidR="002D1919" w:rsidRDefault="005F01EC" w:rsidP="002D1919">
      <w:r>
        <w:t>This function</w:t>
      </w:r>
      <w:r w:rsidR="009E7EC7">
        <w:t xml:space="preserve"> identifies the labels that represent each object in the image. The labels array will have the numeric labels that each image can be identified by.</w:t>
      </w:r>
    </w:p>
    <w:p w:rsidR="00086CE4" w:rsidRPr="00CF7AE1" w:rsidRDefault="00086CE4" w:rsidP="00086CE4">
      <w:pPr>
        <w:pStyle w:val="ListBullet"/>
        <w:numPr>
          <w:ilvl w:val="0"/>
          <w:numId w:val="0"/>
        </w:numPr>
        <w:spacing w:before="120" w:after="0"/>
        <w:rPr>
          <w:b/>
          <w:sz w:val="28"/>
        </w:rPr>
      </w:pPr>
      <w:r w:rsidRPr="00CF7AE1">
        <w:rPr>
          <w:b/>
          <w:sz w:val="28"/>
        </w:rPr>
        <w:t>What happens in the function:</w:t>
      </w:r>
    </w:p>
    <w:p w:rsidR="00086CE4" w:rsidRDefault="00086CE4" w:rsidP="00086CE4">
      <w:r>
        <w:t>For every</w:t>
      </w:r>
      <w:r w:rsidR="009E7EC7">
        <w:t xml:space="preserve"> pixel in the image B if we encounter a unique value that is not in our labels array and it is not the value zero, then we add this value to our labels array.</w:t>
      </w:r>
    </w:p>
    <w:sectPr w:rsidR="00086CE4">
      <w:footerReference w:type="default" r:id="rId14"/>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679" w:rsidRDefault="00F30679">
      <w:pPr>
        <w:spacing w:after="0" w:line="240" w:lineRule="auto"/>
      </w:pPr>
      <w:r>
        <w:separator/>
      </w:r>
    </w:p>
    <w:p w:rsidR="00F30679" w:rsidRDefault="00F30679"/>
    <w:p w:rsidR="00F30679" w:rsidRDefault="00F30679"/>
  </w:endnote>
  <w:endnote w:type="continuationSeparator" w:id="0">
    <w:p w:rsidR="00F30679" w:rsidRDefault="00F30679">
      <w:pPr>
        <w:spacing w:after="0" w:line="240" w:lineRule="auto"/>
      </w:pPr>
      <w:r>
        <w:continuationSeparator/>
      </w:r>
    </w:p>
    <w:p w:rsidR="00F30679" w:rsidRDefault="00F30679"/>
    <w:p w:rsidR="00F30679" w:rsidRDefault="00F30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336905" w:rsidRDefault="00837CD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679" w:rsidRDefault="00F30679">
      <w:pPr>
        <w:spacing w:after="0" w:line="240" w:lineRule="auto"/>
      </w:pPr>
      <w:r>
        <w:separator/>
      </w:r>
    </w:p>
    <w:p w:rsidR="00F30679" w:rsidRDefault="00F30679"/>
    <w:p w:rsidR="00F30679" w:rsidRDefault="00F30679"/>
  </w:footnote>
  <w:footnote w:type="continuationSeparator" w:id="0">
    <w:p w:rsidR="00F30679" w:rsidRDefault="00F30679">
      <w:pPr>
        <w:spacing w:after="0" w:line="240" w:lineRule="auto"/>
      </w:pPr>
      <w:r>
        <w:continuationSeparator/>
      </w:r>
    </w:p>
    <w:p w:rsidR="00F30679" w:rsidRDefault="00F30679"/>
    <w:p w:rsidR="00F30679" w:rsidRDefault="00F306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D66C69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122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E980AFC"/>
    <w:multiLevelType w:val="hybridMultilevel"/>
    <w:tmpl w:val="32BE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07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CF433E"/>
    <w:multiLevelType w:val="hybridMultilevel"/>
    <w:tmpl w:val="FBBC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3756F3"/>
    <w:multiLevelType w:val="hybridMultilevel"/>
    <w:tmpl w:val="F0A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D2FBD"/>
    <w:multiLevelType w:val="hybridMultilevel"/>
    <w:tmpl w:val="FDF06A4E"/>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313BC6"/>
    <w:multiLevelType w:val="hybridMultilevel"/>
    <w:tmpl w:val="8B9C7EB0"/>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9"/>
  </w:num>
  <w:num w:numId="2">
    <w:abstractNumId w:val="15"/>
  </w:num>
  <w:num w:numId="3">
    <w:abstractNumId w:val="18"/>
  </w:num>
  <w:num w:numId="4">
    <w:abstractNumId w:val="16"/>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0"/>
  </w:num>
  <w:num w:numId="17">
    <w:abstractNumId w:val="12"/>
  </w:num>
  <w:num w:numId="18">
    <w:abstractNumId w:val="10"/>
  </w:num>
  <w:num w:numId="19">
    <w:abstractNumId w:val="22"/>
  </w:num>
  <w:num w:numId="20">
    <w:abstractNumId w:val="21"/>
  </w:num>
  <w:num w:numId="21">
    <w:abstractNumId w:val="19"/>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19"/>
    <w:rsid w:val="00086CE4"/>
    <w:rsid w:val="00141C61"/>
    <w:rsid w:val="00184AC0"/>
    <w:rsid w:val="00232EF2"/>
    <w:rsid w:val="0025125F"/>
    <w:rsid w:val="002D1919"/>
    <w:rsid w:val="002F7DFD"/>
    <w:rsid w:val="00336905"/>
    <w:rsid w:val="003E5E05"/>
    <w:rsid w:val="0042482C"/>
    <w:rsid w:val="0047081A"/>
    <w:rsid w:val="004F1237"/>
    <w:rsid w:val="00561A96"/>
    <w:rsid w:val="00572FC5"/>
    <w:rsid w:val="005742E5"/>
    <w:rsid w:val="00587872"/>
    <w:rsid w:val="005A43A7"/>
    <w:rsid w:val="005F01EC"/>
    <w:rsid w:val="006C4C7A"/>
    <w:rsid w:val="00837CD9"/>
    <w:rsid w:val="00971B32"/>
    <w:rsid w:val="009E7EC7"/>
    <w:rsid w:val="00B332D7"/>
    <w:rsid w:val="00B51309"/>
    <w:rsid w:val="00C349D6"/>
    <w:rsid w:val="00C935C2"/>
    <w:rsid w:val="00CD3D8A"/>
    <w:rsid w:val="00CF7AE1"/>
    <w:rsid w:val="00D901AB"/>
    <w:rsid w:val="00E02D69"/>
    <w:rsid w:val="00E11521"/>
    <w:rsid w:val="00E267EE"/>
    <w:rsid w:val="00ED783F"/>
    <w:rsid w:val="00F30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F8164"/>
  <w15:chartTrackingRefBased/>
  <w15:docId w15:val="{A76649A6-89FD-7541-8877-27EB9064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086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ctortellez/Library/Containers/com.microsoft.Word/Data/Library/Application%20Support/Microsoft/Office/16.0/DTS/en-US%7bFC4A941C-1799-7F4E-97DA-B2C53744C0F2%7d/%7bD6FC7CD4-13E8-234F-932E-FF083A8957F1%7dtf1000208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01073B-966F-974F-8EEC-C2BFB874267F}" type="doc">
      <dgm:prSet loTypeId="urn:microsoft.com/office/officeart/2005/8/layout/matrix3" loCatId="" qsTypeId="urn:microsoft.com/office/officeart/2005/8/quickstyle/simple1" qsCatId="simple" csTypeId="urn:microsoft.com/office/officeart/2005/8/colors/accent1_2" csCatId="accent1" phldr="1"/>
      <dgm:spPr/>
      <dgm:t>
        <a:bodyPr/>
        <a:lstStyle/>
        <a:p>
          <a:endParaRPr lang="en-US"/>
        </a:p>
      </dgm:t>
    </dgm:pt>
    <dgm:pt modelId="{101AD3B7-CAE7-F043-9EDC-0AA0680686E5}">
      <dgm:prSet phldrT="[Text]"/>
      <dgm:spPr/>
      <dgm:t>
        <a:bodyPr/>
        <a:lstStyle/>
        <a:p>
          <a:r>
            <a:rPr lang="en-US"/>
            <a:t> </a:t>
          </a:r>
        </a:p>
      </dgm:t>
    </dgm:pt>
    <dgm:pt modelId="{E6E5A23D-221E-A04D-8AF6-C6E5B447B387}" type="parTrans" cxnId="{BAA28E11-D8B5-5D46-9A8D-A8D3077DE35D}">
      <dgm:prSet/>
      <dgm:spPr/>
      <dgm:t>
        <a:bodyPr/>
        <a:lstStyle/>
        <a:p>
          <a:endParaRPr lang="en-US"/>
        </a:p>
      </dgm:t>
    </dgm:pt>
    <dgm:pt modelId="{AB4E6616-85BE-EF49-8615-DD00B5412EBF}" type="sibTrans" cxnId="{BAA28E11-D8B5-5D46-9A8D-A8D3077DE35D}">
      <dgm:prSet/>
      <dgm:spPr/>
      <dgm:t>
        <a:bodyPr/>
        <a:lstStyle/>
        <a:p>
          <a:endParaRPr lang="en-US"/>
        </a:p>
      </dgm:t>
    </dgm:pt>
    <dgm:pt modelId="{A0903CC6-05A8-1449-ABC1-5829B82387E2}">
      <dgm:prSet phldrT="[Text]" custT="1"/>
      <dgm:spPr/>
      <dgm:t>
        <a:bodyPr/>
        <a:lstStyle/>
        <a:p>
          <a:r>
            <a:rPr lang="en-US" sz="2000"/>
            <a:t>c=</a:t>
          </a:r>
        </a:p>
        <a:p>
          <a:r>
            <a:rPr lang="en-US" sz="2000"/>
            <a:t>B(i-1,j)</a:t>
          </a:r>
        </a:p>
      </dgm:t>
    </dgm:pt>
    <dgm:pt modelId="{B9A77EA2-9AC9-2D49-807C-548DDB387C58}" type="parTrans" cxnId="{4A79AFB5-7184-024B-BD15-135E51E71ADA}">
      <dgm:prSet/>
      <dgm:spPr/>
      <dgm:t>
        <a:bodyPr/>
        <a:lstStyle/>
        <a:p>
          <a:endParaRPr lang="en-US"/>
        </a:p>
      </dgm:t>
    </dgm:pt>
    <dgm:pt modelId="{5233EE35-9568-F24C-96FC-C9BA3E7CD409}" type="sibTrans" cxnId="{4A79AFB5-7184-024B-BD15-135E51E71ADA}">
      <dgm:prSet/>
      <dgm:spPr/>
      <dgm:t>
        <a:bodyPr/>
        <a:lstStyle/>
        <a:p>
          <a:endParaRPr lang="en-US"/>
        </a:p>
      </dgm:t>
    </dgm:pt>
    <dgm:pt modelId="{590D3AF5-F727-7349-8B97-FCC2762F7A2E}">
      <dgm:prSet phldrT="[Text]" custT="1"/>
      <dgm:spPr/>
      <dgm:t>
        <a:bodyPr/>
        <a:lstStyle/>
        <a:p>
          <a:r>
            <a:rPr lang="en-US" sz="2000"/>
            <a:t>b=</a:t>
          </a:r>
        </a:p>
        <a:p>
          <a:r>
            <a:rPr lang="en-US" sz="2000"/>
            <a:t>B(i,j-1)</a:t>
          </a:r>
        </a:p>
      </dgm:t>
    </dgm:pt>
    <dgm:pt modelId="{6AC6DCB5-6D0F-6146-A04D-FCD04D15959E}" type="parTrans" cxnId="{B936D3ED-E435-3B4F-AF64-BC345C19FF95}">
      <dgm:prSet/>
      <dgm:spPr/>
      <dgm:t>
        <a:bodyPr/>
        <a:lstStyle/>
        <a:p>
          <a:endParaRPr lang="en-US"/>
        </a:p>
      </dgm:t>
    </dgm:pt>
    <dgm:pt modelId="{0FB660F4-CCF5-8C4D-B6FC-FEA6B31D444E}" type="sibTrans" cxnId="{B936D3ED-E435-3B4F-AF64-BC345C19FF95}">
      <dgm:prSet/>
      <dgm:spPr/>
      <dgm:t>
        <a:bodyPr/>
        <a:lstStyle/>
        <a:p>
          <a:endParaRPr lang="en-US"/>
        </a:p>
      </dgm:t>
    </dgm:pt>
    <dgm:pt modelId="{377484EC-0B34-3046-A8D6-DCBA1A764878}">
      <dgm:prSet phldrT="[Text]" custT="1"/>
      <dgm:spPr/>
      <dgm:t>
        <a:bodyPr/>
        <a:lstStyle/>
        <a:p>
          <a:r>
            <a:rPr lang="en-US" sz="2000"/>
            <a:t>a=</a:t>
          </a:r>
        </a:p>
        <a:p>
          <a:r>
            <a:rPr lang="en-US" sz="2000"/>
            <a:t>B(i,j)</a:t>
          </a:r>
        </a:p>
      </dgm:t>
    </dgm:pt>
    <dgm:pt modelId="{BF4916AB-47C7-4147-B720-5CF1E407FAD5}" type="parTrans" cxnId="{846153D5-8516-6440-8A49-96576B4A3437}">
      <dgm:prSet/>
      <dgm:spPr/>
      <dgm:t>
        <a:bodyPr/>
        <a:lstStyle/>
        <a:p>
          <a:endParaRPr lang="en-US"/>
        </a:p>
      </dgm:t>
    </dgm:pt>
    <dgm:pt modelId="{525120D1-DC78-6448-9BC6-F5031C3D92A1}" type="sibTrans" cxnId="{846153D5-8516-6440-8A49-96576B4A3437}">
      <dgm:prSet/>
      <dgm:spPr/>
      <dgm:t>
        <a:bodyPr/>
        <a:lstStyle/>
        <a:p>
          <a:endParaRPr lang="en-US"/>
        </a:p>
      </dgm:t>
    </dgm:pt>
    <dgm:pt modelId="{1CE9FB92-7AD0-884E-95F2-9CF8105C8495}" type="pres">
      <dgm:prSet presAssocID="{4501073B-966F-974F-8EEC-C2BFB874267F}" presName="matrix" presStyleCnt="0">
        <dgm:presLayoutVars>
          <dgm:chMax val="1"/>
          <dgm:dir/>
          <dgm:resizeHandles val="exact"/>
        </dgm:presLayoutVars>
      </dgm:prSet>
      <dgm:spPr/>
    </dgm:pt>
    <dgm:pt modelId="{0EBB4637-9092-E74C-80CC-A537CCBB91C8}" type="pres">
      <dgm:prSet presAssocID="{4501073B-966F-974F-8EEC-C2BFB874267F}" presName="diamond" presStyleLbl="bgShp" presStyleIdx="0" presStyleCnt="1" custAng="2700000" custScaleX="98129"/>
      <dgm:spPr/>
    </dgm:pt>
    <dgm:pt modelId="{F6B7410F-FCB9-6F4B-830C-6F78A54F1A58}" type="pres">
      <dgm:prSet presAssocID="{4501073B-966F-974F-8EEC-C2BFB874267F}" presName="quad1" presStyleLbl="node1" presStyleIdx="0" presStyleCnt="4">
        <dgm:presLayoutVars>
          <dgm:chMax val="0"/>
          <dgm:chPref val="0"/>
          <dgm:bulletEnabled val="1"/>
        </dgm:presLayoutVars>
      </dgm:prSet>
      <dgm:spPr/>
    </dgm:pt>
    <dgm:pt modelId="{003E5224-2FE0-524A-B331-BD63D25A341F}" type="pres">
      <dgm:prSet presAssocID="{4501073B-966F-974F-8EEC-C2BFB874267F}" presName="quad2" presStyleLbl="node1" presStyleIdx="1" presStyleCnt="4">
        <dgm:presLayoutVars>
          <dgm:chMax val="0"/>
          <dgm:chPref val="0"/>
          <dgm:bulletEnabled val="1"/>
        </dgm:presLayoutVars>
      </dgm:prSet>
      <dgm:spPr/>
    </dgm:pt>
    <dgm:pt modelId="{C30934AB-8113-5245-BAC2-C7ECC612A091}" type="pres">
      <dgm:prSet presAssocID="{4501073B-966F-974F-8EEC-C2BFB874267F}" presName="quad3" presStyleLbl="node1" presStyleIdx="2" presStyleCnt="4">
        <dgm:presLayoutVars>
          <dgm:chMax val="0"/>
          <dgm:chPref val="0"/>
          <dgm:bulletEnabled val="1"/>
        </dgm:presLayoutVars>
      </dgm:prSet>
      <dgm:spPr/>
    </dgm:pt>
    <dgm:pt modelId="{43BFA99C-753C-9D4F-837D-733A51377D1B}" type="pres">
      <dgm:prSet presAssocID="{4501073B-966F-974F-8EEC-C2BFB874267F}" presName="quad4" presStyleLbl="node1" presStyleIdx="3" presStyleCnt="4">
        <dgm:presLayoutVars>
          <dgm:chMax val="0"/>
          <dgm:chPref val="0"/>
          <dgm:bulletEnabled val="1"/>
        </dgm:presLayoutVars>
      </dgm:prSet>
      <dgm:spPr/>
    </dgm:pt>
  </dgm:ptLst>
  <dgm:cxnLst>
    <dgm:cxn modelId="{54BC0D00-2E2D-DF44-A518-EEECA76F54A0}" type="presOf" srcId="{A0903CC6-05A8-1449-ABC1-5829B82387E2}" destId="{003E5224-2FE0-524A-B331-BD63D25A341F}" srcOrd="0" destOrd="0" presId="urn:microsoft.com/office/officeart/2005/8/layout/matrix3"/>
    <dgm:cxn modelId="{36791005-8150-484D-BD8B-DD1B101FEC00}" type="presOf" srcId="{590D3AF5-F727-7349-8B97-FCC2762F7A2E}" destId="{C30934AB-8113-5245-BAC2-C7ECC612A091}" srcOrd="0" destOrd="0" presId="urn:microsoft.com/office/officeart/2005/8/layout/matrix3"/>
    <dgm:cxn modelId="{BAA28E11-D8B5-5D46-9A8D-A8D3077DE35D}" srcId="{4501073B-966F-974F-8EEC-C2BFB874267F}" destId="{101AD3B7-CAE7-F043-9EDC-0AA0680686E5}" srcOrd="0" destOrd="0" parTransId="{E6E5A23D-221E-A04D-8AF6-C6E5B447B387}" sibTransId="{AB4E6616-85BE-EF49-8615-DD00B5412EBF}"/>
    <dgm:cxn modelId="{25002585-D184-7947-98CA-BA0048C2899C}" type="presOf" srcId="{4501073B-966F-974F-8EEC-C2BFB874267F}" destId="{1CE9FB92-7AD0-884E-95F2-9CF8105C8495}" srcOrd="0" destOrd="0" presId="urn:microsoft.com/office/officeart/2005/8/layout/matrix3"/>
    <dgm:cxn modelId="{9D2250AF-52B8-434A-B610-92EC8BEB3C48}" type="presOf" srcId="{377484EC-0B34-3046-A8D6-DCBA1A764878}" destId="{43BFA99C-753C-9D4F-837D-733A51377D1B}" srcOrd="0" destOrd="0" presId="urn:microsoft.com/office/officeart/2005/8/layout/matrix3"/>
    <dgm:cxn modelId="{4A79AFB5-7184-024B-BD15-135E51E71ADA}" srcId="{4501073B-966F-974F-8EEC-C2BFB874267F}" destId="{A0903CC6-05A8-1449-ABC1-5829B82387E2}" srcOrd="1" destOrd="0" parTransId="{B9A77EA2-9AC9-2D49-807C-548DDB387C58}" sibTransId="{5233EE35-9568-F24C-96FC-C9BA3E7CD409}"/>
    <dgm:cxn modelId="{1B2CF0BF-8B60-B449-BB88-699DB272901B}" type="presOf" srcId="{101AD3B7-CAE7-F043-9EDC-0AA0680686E5}" destId="{F6B7410F-FCB9-6F4B-830C-6F78A54F1A58}" srcOrd="0" destOrd="0" presId="urn:microsoft.com/office/officeart/2005/8/layout/matrix3"/>
    <dgm:cxn modelId="{846153D5-8516-6440-8A49-96576B4A3437}" srcId="{4501073B-966F-974F-8EEC-C2BFB874267F}" destId="{377484EC-0B34-3046-A8D6-DCBA1A764878}" srcOrd="3" destOrd="0" parTransId="{BF4916AB-47C7-4147-B720-5CF1E407FAD5}" sibTransId="{525120D1-DC78-6448-9BC6-F5031C3D92A1}"/>
    <dgm:cxn modelId="{B936D3ED-E435-3B4F-AF64-BC345C19FF95}" srcId="{4501073B-966F-974F-8EEC-C2BFB874267F}" destId="{590D3AF5-F727-7349-8B97-FCC2762F7A2E}" srcOrd="2" destOrd="0" parTransId="{6AC6DCB5-6D0F-6146-A04D-FCD04D15959E}" sibTransId="{0FB660F4-CCF5-8C4D-B6FC-FEA6B31D444E}"/>
    <dgm:cxn modelId="{9A730617-A0EE-734C-B221-DFC69B71E041}" type="presParOf" srcId="{1CE9FB92-7AD0-884E-95F2-9CF8105C8495}" destId="{0EBB4637-9092-E74C-80CC-A537CCBB91C8}" srcOrd="0" destOrd="0" presId="urn:microsoft.com/office/officeart/2005/8/layout/matrix3"/>
    <dgm:cxn modelId="{171E396C-A8C1-0745-BAF3-D44840CE7D7E}" type="presParOf" srcId="{1CE9FB92-7AD0-884E-95F2-9CF8105C8495}" destId="{F6B7410F-FCB9-6F4B-830C-6F78A54F1A58}" srcOrd="1" destOrd="0" presId="urn:microsoft.com/office/officeart/2005/8/layout/matrix3"/>
    <dgm:cxn modelId="{D670AD5A-BF56-FA45-95FF-60B20E39D284}" type="presParOf" srcId="{1CE9FB92-7AD0-884E-95F2-9CF8105C8495}" destId="{003E5224-2FE0-524A-B331-BD63D25A341F}" srcOrd="2" destOrd="0" presId="urn:microsoft.com/office/officeart/2005/8/layout/matrix3"/>
    <dgm:cxn modelId="{EF8423B3-72FC-574E-926A-015ED4A76F21}" type="presParOf" srcId="{1CE9FB92-7AD0-884E-95F2-9CF8105C8495}" destId="{C30934AB-8113-5245-BAC2-C7ECC612A091}" srcOrd="3" destOrd="0" presId="urn:microsoft.com/office/officeart/2005/8/layout/matrix3"/>
    <dgm:cxn modelId="{CCBE3744-4EB9-734F-8D7D-6260178E2792}" type="presParOf" srcId="{1CE9FB92-7AD0-884E-95F2-9CF8105C8495}" destId="{43BFA99C-753C-9D4F-837D-733A51377D1B}" srcOrd="4" destOrd="0" presId="urn:microsoft.com/office/officeart/2005/8/layout/matrix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BB4637-9092-E74C-80CC-A537CCBB91C8}">
      <dsp:nvSpPr>
        <dsp:cNvPr id="0" name=""/>
        <dsp:cNvSpPr/>
      </dsp:nvSpPr>
      <dsp:spPr>
        <a:xfrm rot="2700000">
          <a:off x="109318" y="0"/>
          <a:ext cx="2687847" cy="2739096"/>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6B7410F-FCB9-6F4B-830C-6F78A54F1A58}">
      <dsp:nvSpPr>
        <dsp:cNvPr id="0" name=""/>
        <dsp:cNvSpPr/>
      </dsp:nvSpPr>
      <dsp:spPr>
        <a:xfrm>
          <a:off x="343908" y="260214"/>
          <a:ext cx="1068247" cy="106824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690" tIns="186690" rIns="186690" bIns="186690" numCol="1" spcCol="1270" anchor="ctr" anchorCtr="0">
          <a:noAutofit/>
        </a:bodyPr>
        <a:lstStyle/>
        <a:p>
          <a:pPr marL="0" lvl="0" indent="0" algn="ctr" defTabSz="2178050">
            <a:lnSpc>
              <a:spcPct val="90000"/>
            </a:lnSpc>
            <a:spcBef>
              <a:spcPct val="0"/>
            </a:spcBef>
            <a:spcAft>
              <a:spcPct val="35000"/>
            </a:spcAft>
            <a:buNone/>
          </a:pPr>
          <a:r>
            <a:rPr lang="en-US" sz="4900" kern="1200"/>
            <a:t> </a:t>
          </a:r>
        </a:p>
      </dsp:txBody>
      <dsp:txXfrm>
        <a:off x="396056" y="312362"/>
        <a:ext cx="963951" cy="963951"/>
      </dsp:txXfrm>
    </dsp:sp>
    <dsp:sp modelId="{003E5224-2FE0-524A-B331-BD63D25A341F}">
      <dsp:nvSpPr>
        <dsp:cNvPr id="0" name=""/>
        <dsp:cNvSpPr/>
      </dsp:nvSpPr>
      <dsp:spPr>
        <a:xfrm>
          <a:off x="1494328" y="260214"/>
          <a:ext cx="1068247" cy="106824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c=</a:t>
          </a:r>
        </a:p>
        <a:p>
          <a:pPr marL="0" lvl="0" indent="0" algn="ctr" defTabSz="889000">
            <a:lnSpc>
              <a:spcPct val="90000"/>
            </a:lnSpc>
            <a:spcBef>
              <a:spcPct val="0"/>
            </a:spcBef>
            <a:spcAft>
              <a:spcPct val="35000"/>
            </a:spcAft>
            <a:buNone/>
          </a:pPr>
          <a:r>
            <a:rPr lang="en-US" sz="2000" kern="1200"/>
            <a:t>B(i-1,j)</a:t>
          </a:r>
        </a:p>
      </dsp:txBody>
      <dsp:txXfrm>
        <a:off x="1546476" y="312362"/>
        <a:ext cx="963951" cy="963951"/>
      </dsp:txXfrm>
    </dsp:sp>
    <dsp:sp modelId="{C30934AB-8113-5245-BAC2-C7ECC612A091}">
      <dsp:nvSpPr>
        <dsp:cNvPr id="0" name=""/>
        <dsp:cNvSpPr/>
      </dsp:nvSpPr>
      <dsp:spPr>
        <a:xfrm>
          <a:off x="343908" y="1410634"/>
          <a:ext cx="1068247" cy="106824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b=</a:t>
          </a:r>
        </a:p>
        <a:p>
          <a:pPr marL="0" lvl="0" indent="0" algn="ctr" defTabSz="889000">
            <a:lnSpc>
              <a:spcPct val="90000"/>
            </a:lnSpc>
            <a:spcBef>
              <a:spcPct val="0"/>
            </a:spcBef>
            <a:spcAft>
              <a:spcPct val="35000"/>
            </a:spcAft>
            <a:buNone/>
          </a:pPr>
          <a:r>
            <a:rPr lang="en-US" sz="2000" kern="1200"/>
            <a:t>B(i,j-1)</a:t>
          </a:r>
        </a:p>
      </dsp:txBody>
      <dsp:txXfrm>
        <a:off x="396056" y="1462782"/>
        <a:ext cx="963951" cy="963951"/>
      </dsp:txXfrm>
    </dsp:sp>
    <dsp:sp modelId="{43BFA99C-753C-9D4F-837D-733A51377D1B}">
      <dsp:nvSpPr>
        <dsp:cNvPr id="0" name=""/>
        <dsp:cNvSpPr/>
      </dsp:nvSpPr>
      <dsp:spPr>
        <a:xfrm>
          <a:off x="1494328" y="1410634"/>
          <a:ext cx="1068247" cy="106824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a=</a:t>
          </a:r>
        </a:p>
        <a:p>
          <a:pPr marL="0" lvl="0" indent="0" algn="ctr" defTabSz="889000">
            <a:lnSpc>
              <a:spcPct val="90000"/>
            </a:lnSpc>
            <a:spcBef>
              <a:spcPct val="0"/>
            </a:spcBef>
            <a:spcAft>
              <a:spcPct val="35000"/>
            </a:spcAft>
            <a:buNone/>
          </a:pPr>
          <a:r>
            <a:rPr lang="en-US" sz="2000" kern="1200"/>
            <a:t>B(i,j)</a:t>
          </a:r>
        </a:p>
      </dsp:txBody>
      <dsp:txXfrm>
        <a:off x="1546476" y="1462782"/>
        <a:ext cx="963951" cy="963951"/>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6AF82-0A02-0740-8D59-62E8C9736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{D6FC7CD4-13E8-234F-932E-FF083A8957F1}tf10002081.dotx</Template>
  <TotalTime>381</TotalTime>
  <Pages>8</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Tellez</dc:creator>
  <cp:keywords/>
  <dc:description/>
  <cp:lastModifiedBy>Victor Tellez</cp:lastModifiedBy>
  <cp:revision>3</cp:revision>
  <dcterms:created xsi:type="dcterms:W3CDTF">2018-04-17T18:36:00Z</dcterms:created>
  <dcterms:modified xsi:type="dcterms:W3CDTF">2018-04-23T23:13:00Z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